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1F1F0B" w:rsidP="00C6554A">
      <w:pPr>
        <w:pStyle w:val="aa"/>
      </w:pPr>
      <w:r w:rsidRPr="001F1F0B"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그림 2" descr="C:\Users\SSAFY\Download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ownloads\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DA341C" w:rsidRDefault="001F1F0B" w:rsidP="00C6554A">
      <w:pPr>
        <w:pStyle w:val="a7"/>
      </w:pPr>
      <w:r>
        <w:rPr>
          <w:rFonts w:hint="eastAsia"/>
        </w:rPr>
        <w:t>E107</w:t>
      </w:r>
      <w:r>
        <w:t xml:space="preserve"> </w:t>
      </w:r>
      <w:r>
        <w:rPr>
          <w:rFonts w:hint="eastAsia"/>
        </w:rPr>
        <w:t xml:space="preserve">감자튀김 </w:t>
      </w:r>
      <w:proofErr w:type="spellStart"/>
      <w:r w:rsidR="008D1B1D">
        <w:rPr>
          <w:rFonts w:hint="eastAsia"/>
        </w:rPr>
        <w:t>포팅</w:t>
      </w:r>
      <w:proofErr w:type="spellEnd"/>
      <w:r w:rsidR="008D1B1D">
        <w:rPr>
          <w:rFonts w:hint="eastAsia"/>
        </w:rPr>
        <w:t xml:space="preserve"> 매뉴얼</w:t>
      </w:r>
    </w:p>
    <w:p w:rsidR="00C6554A" w:rsidRPr="00DA341C" w:rsidRDefault="00C6554A" w:rsidP="00C6554A">
      <w:pPr>
        <w:pStyle w:val="a8"/>
      </w:pPr>
    </w:p>
    <w:p w:rsidR="008D1B1D" w:rsidRDefault="008D1B1D" w:rsidP="00C6554A">
      <w:pPr>
        <w:pStyle w:val="a6"/>
        <w:rPr>
          <w:sz w:val="28"/>
          <w:szCs w:val="28"/>
        </w:rPr>
      </w:pPr>
      <w:r w:rsidRPr="008D1B1D">
        <w:rPr>
          <w:rFonts w:hint="eastAsia"/>
          <w:sz w:val="28"/>
          <w:szCs w:val="28"/>
        </w:rPr>
        <w:t xml:space="preserve">프로젝트 </w:t>
      </w:r>
      <w:proofErr w:type="gramStart"/>
      <w:r w:rsidRPr="008D1B1D">
        <w:rPr>
          <w:rFonts w:hint="eastAsia"/>
          <w:sz w:val="28"/>
          <w:szCs w:val="28"/>
        </w:rPr>
        <w:t xml:space="preserve">기간 </w:t>
      </w:r>
      <w:r w:rsidRPr="008D1B1D">
        <w:rPr>
          <w:sz w:val="28"/>
          <w:szCs w:val="28"/>
        </w:rPr>
        <w:t>:</w:t>
      </w:r>
      <w:proofErr w:type="gramEnd"/>
      <w:r w:rsidRPr="008D1B1D">
        <w:rPr>
          <w:sz w:val="28"/>
          <w:szCs w:val="28"/>
        </w:rPr>
        <w:t xml:space="preserve"> </w:t>
      </w:r>
      <w:r w:rsidRPr="001F1F0B">
        <w:rPr>
          <w:sz w:val="28"/>
          <w:szCs w:val="28"/>
        </w:rPr>
        <w:t xml:space="preserve"> </w:t>
      </w:r>
      <w:r w:rsidR="001F1F0B" w:rsidRPr="005C5FE0">
        <w:rPr>
          <w:rFonts w:cs="Arial"/>
          <w:sz w:val="28"/>
          <w:szCs w:val="28"/>
        </w:rPr>
        <w:t>2023.10.10 ~ 2023.11.17 (6주)</w:t>
      </w: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1F1F0B" w:rsidRDefault="001F1F0B" w:rsidP="006F7BE7">
      <w:pPr>
        <w:pStyle w:val="a6"/>
        <w:jc w:val="right"/>
        <w:rPr>
          <w:color w:val="F2F2F2" w:themeColor="background1" w:themeShade="F2"/>
        </w:rPr>
      </w:pPr>
    </w:p>
    <w:p w:rsidR="001F1F0B" w:rsidRDefault="001F1F0B" w:rsidP="006F7BE7">
      <w:pPr>
        <w:pStyle w:val="a6"/>
        <w:jc w:val="right"/>
        <w:rPr>
          <w:color w:val="F2F2F2" w:themeColor="background1" w:themeShade="F2"/>
        </w:rPr>
      </w:pPr>
    </w:p>
    <w:p w:rsidR="006F7BE7" w:rsidRDefault="006F7BE7" w:rsidP="006F7BE7">
      <w:pPr>
        <w:pStyle w:val="a6"/>
        <w:jc w:val="right"/>
      </w:pPr>
      <w:proofErr w:type="gramStart"/>
      <w:r>
        <w:rPr>
          <w:rFonts w:hint="eastAsia"/>
        </w:rPr>
        <w:t xml:space="preserve">팀장 </w:t>
      </w:r>
      <w:r>
        <w:t>:</w:t>
      </w:r>
      <w:proofErr w:type="gramEnd"/>
      <w:r>
        <w:t xml:space="preserve"> </w:t>
      </w:r>
      <w:proofErr w:type="spellStart"/>
      <w:r w:rsidR="001F1F0B">
        <w:rPr>
          <w:rFonts w:hint="eastAsia"/>
        </w:rPr>
        <w:t>최동우</w:t>
      </w:r>
      <w:proofErr w:type="spellEnd"/>
    </w:p>
    <w:p w:rsidR="006F7BE7" w:rsidRPr="006F7BE7" w:rsidRDefault="006F7BE7" w:rsidP="006F7BE7">
      <w:pPr>
        <w:pStyle w:val="a6"/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 w:rsidR="001F1F0B">
        <w:rPr>
          <w:rFonts w:hint="eastAsia"/>
        </w:rPr>
        <w:t>공정민</w:t>
      </w:r>
      <w:proofErr w:type="spellEnd"/>
      <w:r w:rsidR="001F1F0B">
        <w:rPr>
          <w:rFonts w:hint="eastAsia"/>
        </w:rPr>
        <w:t>, 박진희,</w:t>
      </w:r>
      <w:r w:rsidR="001F1F0B">
        <w:t xml:space="preserve"> </w:t>
      </w:r>
      <w:proofErr w:type="spellStart"/>
      <w:r w:rsidR="001F1F0B">
        <w:rPr>
          <w:rFonts w:hint="eastAsia"/>
        </w:rPr>
        <w:t>양불회</w:t>
      </w:r>
      <w:proofErr w:type="spellEnd"/>
      <w:r w:rsidR="001F1F0B">
        <w:rPr>
          <w:rFonts w:hint="eastAsia"/>
        </w:rPr>
        <w:t>,</w:t>
      </w:r>
      <w:r w:rsidR="001F1F0B">
        <w:t xml:space="preserve"> </w:t>
      </w:r>
      <w:r w:rsidR="001F1F0B">
        <w:rPr>
          <w:rFonts w:hint="eastAsia"/>
        </w:rPr>
        <w:t>정현우</w:t>
      </w:r>
    </w:p>
    <w:p w:rsidR="00397E7A" w:rsidRPr="008D1B1D" w:rsidRDefault="008D1B1D" w:rsidP="00397E7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sdt>
      <w:sdtPr>
        <w:rPr>
          <w:rFonts w:cstheme="minorBidi"/>
          <w:color w:val="595959" w:themeColor="text1" w:themeTint="A6"/>
          <w:sz w:val="22"/>
          <w:szCs w:val="22"/>
          <w:lang w:val="ko-KR"/>
        </w:rPr>
        <w:id w:val="104687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E7A" w:rsidRDefault="00397E7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397E7A" w:rsidRDefault="00397E7A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55660" w:history="1">
            <w:r w:rsidRPr="00614856">
              <w:rPr>
                <w:rStyle w:val="af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0"/>
              </w:rPr>
              <w:tab/>
            </w:r>
            <w:r w:rsidRPr="00614856">
              <w:rPr>
                <w:rStyle w:val="afa"/>
                <w:noProof/>
              </w:rPr>
              <w:t>사용한 JVM, 웹서버, WAS 제품 등의 종류와 설정 값, 버전 기재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0960C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1" w:history="1">
            <w:r w:rsidR="00397E7A" w:rsidRPr="00614856">
              <w:rPr>
                <w:rStyle w:val="afa"/>
                <w:noProof/>
              </w:rPr>
              <w:t>2. 빌드 시 사용되는 환경 변수 등의 내용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_Toc147455661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3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0960C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2" w:history="1">
            <w:r w:rsidR="00397E7A" w:rsidRPr="00614856">
              <w:rPr>
                <w:rStyle w:val="afa"/>
                <w:noProof/>
              </w:rPr>
              <w:t>3. 배포 시 특이사항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_Toc147455662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9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0960C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3" w:history="1">
            <w:r w:rsidR="00397E7A" w:rsidRPr="00614856">
              <w:rPr>
                <w:rStyle w:val="afa"/>
                <w:noProof/>
              </w:rPr>
              <w:t>4. DB 접속 정보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_Toc147455663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12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r>
            <w:rPr>
              <w:b/>
              <w:bCs/>
              <w:lang w:val="ko-KR"/>
            </w:rPr>
            <w:fldChar w:fldCharType="end"/>
          </w:r>
        </w:p>
      </w:sdtContent>
    </w:sdt>
    <w:p w:rsidR="00397E7A" w:rsidRDefault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7E7A" w:rsidRPr="00397E7A" w:rsidRDefault="00397E7A" w:rsidP="00397E7A">
      <w:pPr>
        <w:pStyle w:val="1"/>
        <w:numPr>
          <w:ilvl w:val="0"/>
          <w:numId w:val="19"/>
        </w:numPr>
      </w:pPr>
      <w:bookmarkStart w:id="0" w:name="_Toc147455660"/>
      <w:r>
        <w:rPr>
          <w:rFonts w:hint="eastAsia"/>
        </w:rPr>
        <w:lastRenderedPageBreak/>
        <w:t xml:space="preserve">사용한 JVM,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,</w:t>
      </w:r>
      <w:r>
        <w:t xml:space="preserve"> 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 기재</w:t>
      </w:r>
      <w:bookmarkEnd w:id="0"/>
    </w:p>
    <w:p w:rsidR="008D1B1D" w:rsidRDefault="00397E7A" w:rsidP="00397E7A">
      <w:r>
        <w:t xml:space="preserve">1. </w:t>
      </w:r>
      <w:r w:rsidR="008D1B1D">
        <w:rPr>
          <w:rFonts w:hint="eastAsia"/>
        </w:rPr>
        <w:t>Java</w:t>
      </w:r>
    </w:p>
    <w:p w:rsidR="008D1B1D" w:rsidRDefault="008D1B1D" w:rsidP="008D1B1D">
      <w:pPr>
        <w:pStyle w:val="aff7"/>
        <w:ind w:left="360"/>
      </w:pPr>
      <w:r>
        <w:rPr>
          <w:rFonts w:hint="eastAsia"/>
        </w:rPr>
        <w:t>1.8</w:t>
      </w:r>
    </w:p>
    <w:p w:rsidR="008D1B1D" w:rsidRDefault="008D1B1D" w:rsidP="008D1B1D">
      <w:pPr>
        <w:pStyle w:val="aff7"/>
        <w:numPr>
          <w:ilvl w:val="0"/>
          <w:numId w:val="19"/>
        </w:numPr>
      </w:pPr>
      <w:proofErr w:type="spellStart"/>
      <w:r>
        <w:rPr>
          <w:rFonts w:hint="eastAsia"/>
        </w:rPr>
        <w:t>웹서버</w:t>
      </w:r>
      <w:proofErr w:type="spellEnd"/>
    </w:p>
    <w:p w:rsidR="008D1B1D" w:rsidRDefault="00397E7A" w:rsidP="008D1B1D">
      <w:pPr>
        <w:pStyle w:val="aff7"/>
        <w:ind w:left="360"/>
      </w:pPr>
      <w:proofErr w:type="spellStart"/>
      <w:r>
        <w:rPr>
          <w:rFonts w:hint="eastAsia"/>
        </w:rPr>
        <w:t>NginX</w:t>
      </w:r>
      <w:proofErr w:type="spellEnd"/>
    </w:p>
    <w:p w:rsidR="008D1B1D" w:rsidRDefault="008D1B1D" w:rsidP="008D1B1D">
      <w:pPr>
        <w:pStyle w:val="aff7"/>
        <w:numPr>
          <w:ilvl w:val="0"/>
          <w:numId w:val="19"/>
        </w:numPr>
      </w:pPr>
      <w:r>
        <w:rPr>
          <w:rFonts w:hint="eastAsia"/>
        </w:rPr>
        <w:t>WAS</w:t>
      </w:r>
    </w:p>
    <w:p w:rsidR="00397E7A" w:rsidRDefault="00397E7A" w:rsidP="00397E7A">
      <w:pPr>
        <w:pStyle w:val="aff7"/>
        <w:ind w:left="360"/>
      </w:pPr>
      <w:r>
        <w:t>Tomcat</w:t>
      </w:r>
    </w:p>
    <w:p w:rsidR="008D1B1D" w:rsidRDefault="008D1B1D" w:rsidP="008D1B1D">
      <w:pPr>
        <w:pStyle w:val="aff7"/>
        <w:numPr>
          <w:ilvl w:val="0"/>
          <w:numId w:val="19"/>
        </w:numPr>
      </w:pPr>
      <w:proofErr w:type="spellStart"/>
      <w:r>
        <w:t>Gradle</w:t>
      </w:r>
      <w:proofErr w:type="spellEnd"/>
    </w:p>
    <w:p w:rsidR="00397E7A" w:rsidRDefault="00397E7A" w:rsidP="00397E7A">
      <w:pPr>
        <w:pStyle w:val="aff7"/>
        <w:ind w:left="360"/>
      </w:pPr>
      <w:r>
        <w:t>6.8.3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Spring Boot</w:t>
      </w:r>
    </w:p>
    <w:p w:rsidR="00397E7A" w:rsidRDefault="001F1F0B" w:rsidP="00397E7A">
      <w:pPr>
        <w:pStyle w:val="aff7"/>
        <w:ind w:left="360"/>
      </w:pPr>
      <w:r>
        <w:t>2.7.17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Node</w:t>
      </w:r>
    </w:p>
    <w:p w:rsidR="00397E7A" w:rsidRDefault="001F1F0B" w:rsidP="00397E7A">
      <w:pPr>
        <w:pStyle w:val="aff7"/>
        <w:ind w:left="360"/>
      </w:pPr>
      <w:r>
        <w:t>18.18.2</w:t>
      </w:r>
    </w:p>
    <w:p w:rsidR="005C5FE0" w:rsidRDefault="008D1B1D" w:rsidP="005C5FE0">
      <w:pPr>
        <w:pStyle w:val="aff7"/>
        <w:numPr>
          <w:ilvl w:val="0"/>
          <w:numId w:val="19"/>
        </w:numPr>
      </w:pPr>
      <w:r>
        <w:t>React</w:t>
      </w:r>
    </w:p>
    <w:p w:rsidR="005C5FE0" w:rsidRDefault="005C5FE0" w:rsidP="005C5FE0">
      <w:pPr>
        <w:pStyle w:val="aff7"/>
        <w:ind w:left="360"/>
        <w:rPr>
          <w:rFonts w:hint="eastAsia"/>
        </w:rPr>
      </w:pPr>
      <w:r>
        <w:rPr>
          <w:rFonts w:hint="eastAsia"/>
        </w:rPr>
        <w:t>18.2.0</w:t>
      </w:r>
    </w:p>
    <w:p w:rsidR="005C5FE0" w:rsidRDefault="005C5FE0" w:rsidP="005C5FE0">
      <w:pPr>
        <w:pStyle w:val="aff7"/>
        <w:numPr>
          <w:ilvl w:val="0"/>
          <w:numId w:val="19"/>
        </w:numPr>
      </w:pPr>
      <w:r>
        <w:t>Yarn</w:t>
      </w:r>
      <w:r>
        <w:br/>
        <w:t>1.22.19</w:t>
      </w:r>
    </w:p>
    <w:p w:rsidR="005C5FE0" w:rsidRDefault="005C5FE0" w:rsidP="005C5FE0">
      <w:pPr>
        <w:pStyle w:val="aff7"/>
        <w:numPr>
          <w:ilvl w:val="0"/>
          <w:numId w:val="19"/>
        </w:numPr>
      </w:pPr>
      <w:r>
        <w:t>Recoil</w:t>
      </w:r>
      <w:r>
        <w:br/>
        <w:t>0.7.7</w:t>
      </w:r>
    </w:p>
    <w:p w:rsidR="005C5FE0" w:rsidRDefault="005C5FE0" w:rsidP="005C5FE0">
      <w:pPr>
        <w:pStyle w:val="aff7"/>
        <w:numPr>
          <w:ilvl w:val="0"/>
          <w:numId w:val="19"/>
        </w:numPr>
      </w:pPr>
      <w:proofErr w:type="spellStart"/>
      <w:r>
        <w:t>Vite</w:t>
      </w:r>
      <w:proofErr w:type="spellEnd"/>
    </w:p>
    <w:p w:rsidR="005C5FE0" w:rsidRDefault="005C5FE0" w:rsidP="005C5FE0">
      <w:pPr>
        <w:pStyle w:val="aff7"/>
        <w:ind w:left="360"/>
      </w:pPr>
      <w:r>
        <w:t>4.4.5</w:t>
      </w:r>
    </w:p>
    <w:p w:rsidR="005C5FE0" w:rsidRDefault="005C5FE0" w:rsidP="005C5FE0">
      <w:pPr>
        <w:pStyle w:val="aff7"/>
        <w:numPr>
          <w:ilvl w:val="0"/>
          <w:numId w:val="19"/>
        </w:numPr>
      </w:pPr>
      <w:proofErr w:type="spellStart"/>
      <w:r>
        <w:t>Intellij</w:t>
      </w:r>
      <w:proofErr w:type="spellEnd"/>
    </w:p>
    <w:p w:rsidR="005C5FE0" w:rsidRDefault="005C5FE0" w:rsidP="005C5FE0">
      <w:pPr>
        <w:pStyle w:val="aff7"/>
        <w:ind w:left="360"/>
      </w:pPr>
      <w:r>
        <w:t>2023.1.5</w:t>
      </w:r>
    </w:p>
    <w:p w:rsidR="005C5FE0" w:rsidRDefault="005C5FE0" w:rsidP="005C5FE0">
      <w:pPr>
        <w:pStyle w:val="aff7"/>
        <w:numPr>
          <w:ilvl w:val="0"/>
          <w:numId w:val="19"/>
        </w:numPr>
      </w:pPr>
      <w:r>
        <w:t>Visual Studio Code</w:t>
      </w:r>
    </w:p>
    <w:p w:rsidR="005C5FE0" w:rsidRDefault="005C5FE0" w:rsidP="005C5FE0">
      <w:pPr>
        <w:pStyle w:val="aff7"/>
        <w:ind w:left="360"/>
        <w:rPr>
          <w:rFonts w:hint="eastAsia"/>
        </w:rPr>
      </w:pPr>
      <w:r>
        <w:t>1.81.1</w:t>
      </w:r>
    </w:p>
    <w:p w:rsidR="005C5FE0" w:rsidRDefault="005C5FE0" w:rsidP="005C5FE0">
      <w:pPr>
        <w:pStyle w:val="aff7"/>
        <w:ind w:left="360"/>
        <w:rPr>
          <w:rFonts w:hint="eastAsia"/>
        </w:rPr>
      </w:pPr>
    </w:p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1" w:name="_Toc147455661"/>
      <w:r>
        <w:rPr>
          <w:rFonts w:hint="eastAsia"/>
        </w:rPr>
        <w:lastRenderedPageBreak/>
        <w:t>2. 빌드 시 사용되는 환경 변수 등의 내용</w:t>
      </w:r>
      <w:bookmarkEnd w:id="1"/>
    </w:p>
    <w:p w:rsidR="00397E7A" w:rsidRDefault="006A6E84" w:rsidP="006A6E84">
      <w:pPr>
        <w:pStyle w:val="31"/>
      </w:pPr>
      <w:r>
        <w:t>Backend</w:t>
      </w:r>
    </w:p>
    <w:p w:rsidR="001F1F0B" w:rsidRDefault="001F1F0B" w:rsidP="001F1F0B">
      <w:proofErr w:type="spellStart"/>
      <w:proofErr w:type="gramStart"/>
      <w:r>
        <w:t>a</w:t>
      </w:r>
      <w:r>
        <w:rPr>
          <w:rFonts w:hint="eastAsia"/>
        </w:rPr>
        <w:t>pplication.</w:t>
      </w:r>
      <w:r>
        <w:t>properties</w:t>
      </w:r>
      <w:proofErr w:type="spellEnd"/>
      <w:proofErr w:type="gramEnd"/>
    </w:p>
    <w:p w:rsidR="001F1F0B" w:rsidRPr="001F1F0B" w:rsidRDefault="001F1F0B" w:rsidP="001F1F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굴림체" w:hAnsi="Courier New" w:cs="Courier New"/>
          <w:color w:val="BBBBBB"/>
          <w:sz w:val="20"/>
          <w:szCs w:val="20"/>
        </w:rPr>
      </w:pPr>
      <w:r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# </w:t>
      </w:r>
      <w:proofErr w:type="spellStart"/>
      <w:r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Mariadb</w:t>
      </w:r>
      <w:proofErr w:type="spellEnd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spring.datasource.url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jdbc:mariadb://127.0.0.1:330</w:t>
      </w:r>
      <w:r>
        <w:rPr>
          <w:rFonts w:ascii="Courier New" w:eastAsia="굴림체" w:hAnsi="Courier New" w:cs="Courier New"/>
          <w:color w:val="89CA78"/>
          <w:sz w:val="20"/>
          <w:szCs w:val="20"/>
        </w:rPr>
        <w:t>6/ditto?characterEncoding=UTF-8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spring.datasource.username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${username}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spring.datasource.password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${password}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spring.jpa.show-sql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true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spring.jpa.open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-in-view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true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spring.jpa.hibernate.ddl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-auto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update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spring.jpa.properties.hibernate.format_sql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>
        <w:rPr>
          <w:rFonts w:ascii="Courier New" w:eastAsia="굴림체" w:hAnsi="Courier New" w:cs="Courier New"/>
          <w:color w:val="89CA78"/>
          <w:sz w:val="20"/>
          <w:szCs w:val="20"/>
        </w:rPr>
        <w:t>true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># JWT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jwt.secret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-key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</w:t>
      </w:r>
      <w:proofErr w:type="spellStart"/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jwtSecret</w:t>
      </w:r>
      <w:proofErr w:type="spellEnd"/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jwt.expiration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1000*60*60*24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# </w:t>
      </w:r>
      <w:proofErr w:type="spellStart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nginx</w:t>
      </w:r>
      <w:proofErr w:type="spellEnd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spring.profiles.active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set1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 PostgreSQL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spring.second-datasource.url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jdbc:po</w:t>
      </w:r>
      <w:r>
        <w:rPr>
          <w:rFonts w:ascii="Courier New" w:eastAsia="굴림체" w:hAnsi="Courier New" w:cs="Courier New"/>
          <w:color w:val="89CA78"/>
          <w:sz w:val="20"/>
          <w:szCs w:val="20"/>
        </w:rPr>
        <w:t>stgresql://localhost:5432/ditto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spring.second-datasource.username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proofErr w:type="spellStart"/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postgres</w:t>
      </w:r>
      <w:proofErr w:type="spellEnd"/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spring.second-datasource.password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${password}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spring.second-datasource.jpa.properties.hibernate.dialect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org.hibernate.dialect.PostgreSQLDialect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spring.second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</w:t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datasource.jpa.hibernate.ddl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-auto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update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# </w:t>
      </w:r>
      <w:proofErr w:type="spellStart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redis</w:t>
      </w:r>
      <w:proofErr w:type="spellEnd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spring.redis.host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127.0.0.1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spring.redis.port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6379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># Swagger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springdoc.use-fqn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true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# </w:t>
      </w:r>
      <w:proofErr w:type="spellStart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Mattermost</w:t>
      </w:r>
      <w:proofErr w:type="spellEnd"/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notification.mattermost.enabled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true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notification.mattermost.webhook-url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</w:t>
      </w:r>
      <w:proofErr w:type="spellStart"/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webhook</w:t>
      </w:r>
      <w:proofErr w:type="spellEnd"/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notification.mattermost.color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red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notification.mattermost.footer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Footer Text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 S3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cloud.aws.s3.bucket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french-fries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cloud.aws.stack.auto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false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cloud.aws.region.static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ap-northeast-2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cloud.aws.credentials.accessKey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${S3access}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cloud.aws.credentials.secretKey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${S3secret}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 Image Upload size limit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spring.servlet.multipart.max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-file-size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10MB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spring.servlet.multipart.max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-request-size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10MB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 Time zone setting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lastRenderedPageBreak/>
        <w:t>spring.jackson.time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-zone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Asia/Seoul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spring.jpa.properties.hibernate.jdbc.time_zone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Asia/Seoul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 Check Log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logging.file.name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ditto.log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logging.level.org.springframework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DEBUG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logging.level.com.example.backend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DEBUG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#---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spring.config.activate.on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-profile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set1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server.port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8080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#---</w:t>
      </w:r>
      <w:r w:rsidRPr="001F1F0B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spring.config.activate.on</w:t>
      </w:r>
      <w:proofErr w:type="spellEnd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-profile</w:t>
      </w:r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set2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spellStart"/>
      <w:r w:rsidRPr="001F1F0B">
        <w:rPr>
          <w:rFonts w:ascii="Courier New" w:eastAsia="굴림체" w:hAnsi="Courier New" w:cs="Courier New"/>
          <w:color w:val="D19A66"/>
          <w:sz w:val="20"/>
          <w:szCs w:val="20"/>
        </w:rPr>
        <w:t>server.port</w:t>
      </w:r>
      <w:proofErr w:type="spellEnd"/>
      <w:r w:rsidRPr="001F1F0B">
        <w:rPr>
          <w:rFonts w:ascii="Courier New" w:eastAsia="굴림체" w:hAnsi="Courier New" w:cs="Courier New"/>
          <w:color w:val="BBBBBB"/>
          <w:sz w:val="20"/>
          <w:szCs w:val="20"/>
        </w:rPr>
        <w:t>=</w:t>
      </w:r>
      <w:r w:rsidRPr="001F1F0B">
        <w:rPr>
          <w:rFonts w:ascii="Courier New" w:eastAsia="굴림체" w:hAnsi="Courier New" w:cs="Courier New"/>
          <w:color w:val="89CA78"/>
          <w:sz w:val="20"/>
          <w:szCs w:val="20"/>
        </w:rPr>
        <w:t>8081</w:t>
      </w:r>
    </w:p>
    <w:p w:rsidR="001F1F0B" w:rsidRDefault="001F1F0B" w:rsidP="001F1F0B"/>
    <w:p w:rsidR="005C5FE0" w:rsidRDefault="005C5FE0" w:rsidP="001F1F0B">
      <w:pPr>
        <w:rPr>
          <w:rFonts w:hint="eastAsia"/>
        </w:rPr>
      </w:pPr>
      <w:proofErr w:type="spellStart"/>
      <w:proofErr w:type="gramStart"/>
      <w:r>
        <w:t>b</w:t>
      </w:r>
      <w:r>
        <w:rPr>
          <w:rFonts w:hint="eastAsia"/>
        </w:rPr>
        <w:t>uild.</w:t>
      </w:r>
      <w:r>
        <w:t>gradle</w:t>
      </w:r>
      <w:proofErr w:type="spellEnd"/>
      <w:proofErr w:type="gramEnd"/>
    </w:p>
    <w:p w:rsidR="005C5FE0" w:rsidRPr="005C5FE0" w:rsidRDefault="005C5FE0" w:rsidP="005C5F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굴림체" w:hAnsi="Courier New" w:cs="Courier New"/>
          <w:color w:val="BBBBBB"/>
          <w:sz w:val="20"/>
          <w:szCs w:val="20"/>
        </w:rPr>
      </w:pP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buildscript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ext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queryDslVersion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=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"5.0.0"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plugins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id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'java'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id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 xml:space="preserve">'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version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'2.7.17'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id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io.spring.dependency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 xml:space="preserve">-management'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version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'1.0.15.RELEASE'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group =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com.example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version =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'0.0.1-SNAPSHOT'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java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sourceCompatibility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=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'1.8'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configurations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compileOnly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extendsFrom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annotationProcessor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repositories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mavenCentral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()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dependencies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mariadb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'org.hibernate:hibernate-core:5.6.15.Final'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org.springframework.boot:spring-boot-starter-data-jpa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org.springframework.boot:spring-boot-starter-jdbc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group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: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org.mariadb.jdbc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,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name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: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mariadb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-java-client'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,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version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: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'2.4.1'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lastRenderedPageBreak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// PostgreSQL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runtimeOnly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org.postgresql:postgresql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hibernate-spatial -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jts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Point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쓰기 위해서 추가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'org.hibernate:hibernate-spatial:5.6.11.Final'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query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dsl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com.querydsl:querydsl-jpa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com.querydsl:querydsl-core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com.querydsl:querydsl-collections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annotationProcessor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"com.querydsl:querydsl-apt: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$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dependencyManagement.importedProperties[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'querydsl.version'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]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 xml:space="preserve">:jpa"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querydsl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JPAAnnotationProcessor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사용 지정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annotationProcessor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jakarta.annotation:jakarta.annotation-api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 xml:space="preserve">"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java.lang.NoClassDefFoundError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(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javax.annotation.Generated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)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대응 코드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annotationProcessor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"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jakarta.persistence:jakarta.persistence-api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 xml:space="preserve">"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java.lang.NoClassDefFoundError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(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javax.annotation.Entity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)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대응 코드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// swagger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'org.springdoc:springdoc-openapi-ui:1.6.6'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mattermost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'com.google.code.gson:gson:2.8.5'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// health check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org.springframework.boot:spring-boot-starter-actuator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// security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org.springframework.boot:spring-boot-starter-security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json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'org.json:json:20210307'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'io.jsonwebtoken:jjwt-api:0.11.2'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runtimeOnly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'io.jsonwebtoken</w:t>
      </w:r>
      <w:proofErr w:type="gram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:jjwt</w:t>
      </w:r>
      <w:proofErr w:type="gram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-jackson:0.11.2'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proofErr w:type="gram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runtimeOnly</w:t>
      </w:r>
      <w:proofErr w:type="spellEnd"/>
      <w:proofErr w:type="gram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'io.jsonwebtoken:jjwt-impl:0.11.2'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</w:t>
      </w:r>
      <w:proofErr w:type="gram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  implementation</w:t>
      </w:r>
      <w:proofErr w:type="gram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'io.jsonwebtoken:jjwt:0.9.1'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// s3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'org.springframework.cloud:spring-cloud-starter-aws:2.2.6.RELEASE'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// web socket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org.springframework.boot:spring-boot-starter-websocket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redis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org.springframework.boot:spring-boot-starter-data-redis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// firebase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'com.google.firebase:firebase-admin:9.1.1'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implementation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org.springframework.boot:spring-boot-starter-web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compileOnly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org.projectlombok:lombok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lastRenderedPageBreak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developmentOnly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org.springframework.boot:spring-boot-devtools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annotationProcessor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org.projectlombok:lombok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testImplementation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org.springframework.boot:spring-boot-starter-test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Querydsl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C5FE0">
        <w:rPr>
          <w:rFonts w:cs="Courier New" w:hint="eastAsia"/>
          <w:i/>
          <w:iCs/>
          <w:color w:val="5C6370"/>
          <w:sz w:val="20"/>
          <w:szCs w:val="20"/>
        </w:rPr>
        <w:t>설정부</w:t>
      </w:r>
      <w:proofErr w:type="spellEnd"/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</w:r>
      <w:proofErr w:type="spellStart"/>
      <w:r w:rsidRPr="005C5FE0">
        <w:rPr>
          <w:rFonts w:ascii="Courier New" w:eastAsia="굴림체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5C5FE0">
        <w:rPr>
          <w:rFonts w:ascii="Courier New" w:eastAsia="굴림체" w:hAnsi="Courier New" w:cs="Courier New"/>
          <w:i/>
          <w:iCs/>
          <w:color w:val="D55FDE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generated = 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</w:t>
      </w:r>
      <w:proofErr w:type="spellStart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src</w:t>
      </w:r>
      <w:proofErr w:type="spellEnd"/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/main/generated'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querydsl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QClass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파일 생성 위치를 지정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tasks.withType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(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JavaCompile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)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options.getGeneratedSourceOutputDirectory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().set(file(generated))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java source set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에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querydsl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QClass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위치 추가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sourceSets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main.java.srcDirs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 += [ generated ]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gradle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clean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시에</w:t>
      </w:r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>QClass</w:t>
      </w:r>
      <w:proofErr w:type="spellEnd"/>
      <w:r w:rsidRPr="005C5FE0">
        <w:rPr>
          <w:rFonts w:ascii="Courier New" w:eastAsia="굴림체" w:hAnsi="Courier New" w:cs="Courier New"/>
          <w:i/>
          <w:iCs/>
          <w:color w:val="5C6370"/>
          <w:sz w:val="20"/>
          <w:szCs w:val="20"/>
        </w:rPr>
        <w:t xml:space="preserve"> 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t>디렉토리 삭제</w:t>
      </w:r>
      <w:r w:rsidRPr="005C5FE0">
        <w:rPr>
          <w:rFonts w:cs="Courier New" w:hint="eastAsia"/>
          <w:i/>
          <w:iCs/>
          <w:color w:val="5C6370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clean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delete file(generated)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tasks.named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(</w:t>
      </w:r>
      <w:r w:rsidRPr="005C5FE0">
        <w:rPr>
          <w:rFonts w:ascii="Courier New" w:eastAsia="굴림체" w:hAnsi="Courier New" w:cs="Courier New"/>
          <w:color w:val="89CA78"/>
          <w:sz w:val="20"/>
          <w:szCs w:val="20"/>
        </w:rPr>
        <w:t>'test'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 xml:space="preserve">) 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{</w:t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br/>
        <w:t xml:space="preserve">    </w:t>
      </w:r>
      <w:proofErr w:type="spellStart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useJUnitPlatform</w:t>
      </w:r>
      <w:proofErr w:type="spellEnd"/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t>()</w:t>
      </w:r>
      <w:r w:rsidRPr="005C5FE0">
        <w:rPr>
          <w:rFonts w:ascii="Courier New" w:eastAsia="굴림체" w:hAnsi="Courier New" w:cs="Courier New"/>
          <w:color w:val="BBBBBB"/>
          <w:sz w:val="20"/>
          <w:szCs w:val="20"/>
        </w:rPr>
        <w:br/>
      </w:r>
      <w:r w:rsidRPr="005C5FE0">
        <w:rPr>
          <w:rFonts w:ascii="Courier New" w:eastAsia="굴림체" w:hAnsi="Courier New" w:cs="Courier New"/>
          <w:b/>
          <w:bCs/>
          <w:color w:val="BBBBBB"/>
          <w:sz w:val="20"/>
          <w:szCs w:val="20"/>
        </w:rPr>
        <w:t>}</w:t>
      </w:r>
    </w:p>
    <w:p w:rsidR="005C5FE0" w:rsidRPr="005C5FE0" w:rsidRDefault="005C5FE0" w:rsidP="001F1F0B">
      <w:pPr>
        <w:rPr>
          <w:rFonts w:hint="eastAsia"/>
        </w:rPr>
      </w:pPr>
    </w:p>
    <w:p w:rsidR="00397E7A" w:rsidRDefault="00397E7A" w:rsidP="006A6E84">
      <w:pPr>
        <w:pStyle w:val="1"/>
      </w:pPr>
      <w:bookmarkStart w:id="2" w:name="_Toc147455662"/>
      <w:r>
        <w:rPr>
          <w:rFonts w:hint="eastAsia"/>
        </w:rPr>
        <w:t>3. 배포 시 특이사</w:t>
      </w:r>
      <w:bookmarkEnd w:id="2"/>
      <w:r w:rsidR="006A6E84">
        <w:rPr>
          <w:rFonts w:hint="eastAsia"/>
        </w:rPr>
        <w:t>항</w:t>
      </w:r>
    </w:p>
    <w:p w:rsidR="006A6E84" w:rsidRDefault="006A6E84" w:rsidP="006A6E84">
      <w:pPr>
        <w:pStyle w:val="31"/>
      </w:pPr>
      <w:proofErr w:type="spellStart"/>
      <w:r>
        <w:rPr>
          <w:rFonts w:hint="eastAsia"/>
        </w:rPr>
        <w:t>Ngi</w:t>
      </w:r>
      <w:r>
        <w:t>nX</w:t>
      </w:r>
      <w:proofErr w:type="spellEnd"/>
      <w:r>
        <w:rPr>
          <w:rFonts w:hint="eastAsia"/>
        </w:rPr>
        <w:t>설정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6A6E84" w:rsidRDefault="006A6E84" w:rsidP="006A6E84"/>
          <w:p w:rsidR="005C5FE0" w:rsidRDefault="00CB3A32" w:rsidP="005C5FE0">
            <w:pPr>
              <w:rPr>
                <w:rFonts w:hint="eastAsia"/>
              </w:rPr>
            </w:pPr>
            <w:r>
              <w:t>server {</w:t>
            </w:r>
          </w:p>
          <w:p w:rsidR="005C5FE0" w:rsidRDefault="005C5FE0" w:rsidP="005C5FE0">
            <w:r>
              <w:t xml:space="preserve">        listen 443 </w:t>
            </w:r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5C5FE0" w:rsidRDefault="005C5FE0" w:rsidP="005C5FE0">
            <w:r>
              <w:t xml:space="preserve">    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5C5FE0" w:rsidRDefault="005C5FE0" w:rsidP="005C5FE0">
            <w:r>
              <w:t xml:space="preserve">        </w:t>
            </w:r>
            <w:proofErr w:type="spellStart"/>
            <w:r>
              <w:t>ssl</w:t>
            </w:r>
            <w:proofErr w:type="spellEnd"/>
            <w:r>
              <w:t xml:space="preserve"> on;</w:t>
            </w:r>
          </w:p>
          <w:p w:rsidR="005C5FE0" w:rsidRDefault="005C5FE0" w:rsidP="005C5FE0"/>
          <w:p w:rsidR="005C5FE0" w:rsidRDefault="005C5FE0" w:rsidP="005C5FE0">
            <w:r>
              <w:t xml:space="preserve">    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/live/k9e107.p.ssafy.io/</w:t>
            </w:r>
            <w:proofErr w:type="spellStart"/>
            <w:r>
              <w:t>fullchain.pem</w:t>
            </w:r>
            <w:proofErr w:type="spellEnd"/>
            <w:r>
              <w:t>;</w:t>
            </w:r>
          </w:p>
          <w:p w:rsidR="005C5FE0" w:rsidRDefault="005C5FE0" w:rsidP="005C5FE0">
            <w:r>
              <w:t xml:space="preserve">    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/live/k9e107.p.ssafy.io/</w:t>
            </w:r>
            <w:proofErr w:type="spellStart"/>
            <w:r>
              <w:t>privkey.pem</w:t>
            </w:r>
            <w:proofErr w:type="spellEnd"/>
            <w:r>
              <w:t>;</w:t>
            </w:r>
          </w:p>
          <w:p w:rsidR="005C5FE0" w:rsidRDefault="005C5FE0" w:rsidP="005C5FE0"/>
          <w:p w:rsidR="005C5FE0" w:rsidRDefault="005C5FE0" w:rsidP="005C5FE0">
            <w:r>
              <w:t xml:space="preserve">        root /</w:t>
            </w:r>
            <w:proofErr w:type="spellStart"/>
            <w:r>
              <w:t>var</w:t>
            </w:r>
            <w:proofErr w:type="spellEnd"/>
            <w:r>
              <w:t>/www/html;</w:t>
            </w:r>
          </w:p>
          <w:p w:rsidR="005C5FE0" w:rsidRDefault="005C5FE0" w:rsidP="005C5FE0"/>
          <w:p w:rsidR="005C5FE0" w:rsidRDefault="005C5FE0" w:rsidP="005C5FE0">
            <w:r>
              <w:lastRenderedPageBreak/>
              <w:t xml:space="preserve">        # Add </w:t>
            </w:r>
            <w:proofErr w:type="spellStart"/>
            <w:r>
              <w:t>index.php</w:t>
            </w:r>
            <w:proofErr w:type="spellEnd"/>
            <w:r>
              <w:t xml:space="preserve"> to the list if you are using PHP</w:t>
            </w:r>
          </w:p>
          <w:p w:rsidR="006A6E84" w:rsidRDefault="005C5FE0" w:rsidP="005C5FE0">
            <w:r>
              <w:t xml:space="preserve">        index index.html index.htm index.nginx-debian.html;</w:t>
            </w:r>
          </w:p>
          <w:p w:rsidR="005C5FE0" w:rsidRDefault="005C5FE0" w:rsidP="005C5FE0"/>
          <w:p w:rsidR="005C5FE0" w:rsidRDefault="005C5FE0" w:rsidP="005C5FE0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_;</w:t>
            </w:r>
          </w:p>
          <w:p w:rsidR="005C5FE0" w:rsidRDefault="005C5FE0" w:rsidP="005C5FE0"/>
          <w:p w:rsidR="005C5FE0" w:rsidRDefault="005C5FE0" w:rsidP="005C5FE0">
            <w:r>
              <w:t xml:space="preserve">    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/service-url.inc;</w:t>
            </w:r>
          </w:p>
          <w:p w:rsidR="005C5FE0" w:rsidRDefault="005C5FE0" w:rsidP="005C5FE0"/>
          <w:p w:rsidR="005C5FE0" w:rsidRDefault="005C5FE0" w:rsidP="005C5FE0">
            <w:r>
              <w:t xml:space="preserve">        location / {</w:t>
            </w:r>
          </w:p>
          <w:p w:rsidR="005C5FE0" w:rsidRDefault="005C5FE0" w:rsidP="005C5FE0">
            <w:r>
              <w:t xml:space="preserve">                # First attempt to serve request as file, then</w:t>
            </w:r>
          </w:p>
          <w:p w:rsidR="005C5FE0" w:rsidRDefault="005C5FE0" w:rsidP="005C5FE0">
            <w:r>
              <w:t xml:space="preserve">                # as directory, then fall back to displaying a 404.</w:t>
            </w:r>
          </w:p>
          <w:p w:rsidR="005C5FE0" w:rsidRDefault="005C5FE0" w:rsidP="005C5FE0">
            <w:r>
              <w:t xml:space="preserve">                #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=404;</w:t>
            </w:r>
          </w:p>
          <w:p w:rsidR="005C5FE0" w:rsidRDefault="005C5FE0" w:rsidP="005C5FE0">
            <w:r>
              <w:t xml:space="preserve">                </w:t>
            </w:r>
            <w:proofErr w:type="spellStart"/>
            <w:r>
              <w:t>proxy_pass</w:t>
            </w:r>
            <w:proofErr w:type="spellEnd"/>
            <w:r>
              <w:t xml:space="preserve"> $</w:t>
            </w:r>
            <w:proofErr w:type="spellStart"/>
            <w:r>
              <w:t>service_url</w:t>
            </w:r>
            <w:proofErr w:type="spellEnd"/>
            <w:r>
              <w:t>;</w:t>
            </w:r>
          </w:p>
          <w:p w:rsidR="005C5FE0" w:rsidRDefault="005C5FE0" w:rsidP="005C5FE0">
            <w:r>
              <w:t xml:space="preserve">        }</w:t>
            </w:r>
          </w:p>
          <w:p w:rsidR="005C5FE0" w:rsidRDefault="005C5FE0" w:rsidP="005C5FE0">
            <w:r>
              <w:t>}</w:t>
            </w:r>
          </w:p>
        </w:tc>
      </w:tr>
      <w:tr w:rsidR="00CB3A32" w:rsidTr="006A6E84">
        <w:tc>
          <w:tcPr>
            <w:tcW w:w="8296" w:type="dxa"/>
          </w:tcPr>
          <w:p w:rsidR="00CB3A32" w:rsidRDefault="00CB3A32" w:rsidP="00CB3A32">
            <w:pPr>
              <w:rPr>
                <w:rFonts w:hint="eastAsia"/>
              </w:rPr>
            </w:pPr>
            <w:proofErr w:type="spellStart"/>
            <w:r>
              <w:lastRenderedPageBreak/>
              <w:t>myapp.conf</w:t>
            </w:r>
            <w:proofErr w:type="spellEnd"/>
          </w:p>
        </w:tc>
      </w:tr>
      <w:tr w:rsidR="00CB3A32" w:rsidTr="006A6E84">
        <w:tc>
          <w:tcPr>
            <w:tcW w:w="8296" w:type="dxa"/>
          </w:tcPr>
          <w:p w:rsidR="00CB3A32" w:rsidRDefault="00CB3A32" w:rsidP="00CB3A32">
            <w:r>
              <w:rPr>
                <w:rFonts w:hint="eastAsia"/>
              </w:rPr>
              <w:t>환경 변수</w:t>
            </w:r>
          </w:p>
          <w:p w:rsidR="00CB3A32" w:rsidRDefault="00CB3A32" w:rsidP="00CB3A3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=Value</w:t>
            </w:r>
          </w:p>
        </w:tc>
      </w:tr>
      <w:tr w:rsidR="00CB3A32" w:rsidTr="006A6E84">
        <w:tc>
          <w:tcPr>
            <w:tcW w:w="8296" w:type="dxa"/>
          </w:tcPr>
          <w:p w:rsidR="00CB3A32" w:rsidRDefault="00CB3A32" w:rsidP="00CB3A32">
            <w:proofErr w:type="spellStart"/>
            <w:r>
              <w:t>myapp.service</w:t>
            </w:r>
            <w:proofErr w:type="spellEnd"/>
          </w:p>
        </w:tc>
      </w:tr>
      <w:tr w:rsidR="00CB3A32" w:rsidTr="006A6E84">
        <w:tc>
          <w:tcPr>
            <w:tcW w:w="8296" w:type="dxa"/>
          </w:tcPr>
          <w:p w:rsidR="00CB3A32" w:rsidRDefault="00CB3A32" w:rsidP="00CB3A32">
            <w:r>
              <w:t>[Unit]</w:t>
            </w:r>
          </w:p>
          <w:p w:rsidR="00CB3A32" w:rsidRDefault="00CB3A32" w:rsidP="00CB3A32">
            <w:r>
              <w:t>Description=</w:t>
            </w:r>
            <w:proofErr w:type="spellStart"/>
            <w:r>
              <w:t>myapp</w:t>
            </w:r>
            <w:proofErr w:type="spellEnd"/>
            <w:r>
              <w:t xml:space="preserve"> start</w:t>
            </w:r>
          </w:p>
          <w:p w:rsidR="00CB3A32" w:rsidRDefault="00CB3A32" w:rsidP="00CB3A32"/>
          <w:p w:rsidR="00CB3A32" w:rsidRDefault="00CB3A32" w:rsidP="00CB3A32">
            <w:r>
              <w:t>[Service]</w:t>
            </w:r>
          </w:p>
          <w:p w:rsidR="00CB3A32" w:rsidRDefault="00CB3A32" w:rsidP="00CB3A32">
            <w:proofErr w:type="spellStart"/>
            <w:r>
              <w:t>EnvironmentFile</w:t>
            </w:r>
            <w:proofErr w:type="spellEnd"/>
            <w:r>
              <w:t>=/home/</w:t>
            </w:r>
            <w:proofErr w:type="spellStart"/>
            <w:r>
              <w:t>ubuntu</w:t>
            </w:r>
            <w:proofErr w:type="spellEnd"/>
            <w:r>
              <w:t>/</w:t>
            </w:r>
            <w:proofErr w:type="spellStart"/>
            <w:r>
              <w:t>myapp.conf</w:t>
            </w:r>
            <w:proofErr w:type="spellEnd"/>
          </w:p>
          <w:p w:rsidR="00CB3A32" w:rsidRDefault="00CB3A32" w:rsidP="00CB3A32">
            <w:proofErr w:type="spellStart"/>
            <w:r>
              <w:t>ExecStart</w:t>
            </w:r>
            <w:proofErr w:type="spellEnd"/>
            <w:r>
              <w:t>=/bin/bash -c "exec java -jar /home/</w:t>
            </w:r>
            <w:proofErr w:type="spellStart"/>
            <w:r>
              <w:t>ubuntu</w:t>
            </w:r>
            <w:proofErr w:type="spellEnd"/>
            <w:r>
              <w:t>/*.jar"</w:t>
            </w:r>
          </w:p>
          <w:p w:rsidR="00CB3A32" w:rsidRDefault="00CB3A32" w:rsidP="00CB3A32"/>
          <w:p w:rsidR="00CB3A32" w:rsidRDefault="00CB3A32" w:rsidP="00CB3A32">
            <w:r>
              <w:t>[Install]</w:t>
            </w:r>
          </w:p>
          <w:p w:rsidR="00CB3A32" w:rsidRDefault="00CB3A32" w:rsidP="00CB3A32"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r>
              <w:t>user.target</w:t>
            </w:r>
            <w:proofErr w:type="spellEnd"/>
          </w:p>
        </w:tc>
      </w:tr>
    </w:tbl>
    <w:p w:rsidR="00397E7A" w:rsidRDefault="00CB3A32" w:rsidP="00397E7A">
      <w:proofErr w:type="spellStart"/>
      <w:r w:rsidRPr="00CB3A32">
        <w:t>sudo</w:t>
      </w:r>
      <w:proofErr w:type="spellEnd"/>
      <w:r w:rsidRPr="00CB3A32">
        <w:t xml:space="preserve"> </w:t>
      </w:r>
      <w:proofErr w:type="spellStart"/>
      <w:r w:rsidRPr="00CB3A32">
        <w:t>systemctl</w:t>
      </w:r>
      <w:proofErr w:type="spellEnd"/>
      <w:r w:rsidRPr="00CB3A32">
        <w:t xml:space="preserve"> restart </w:t>
      </w:r>
      <w:proofErr w:type="spellStart"/>
      <w:proofErr w:type="gramStart"/>
      <w:r w:rsidRPr="00CB3A32">
        <w:t>myapp.service</w:t>
      </w:r>
      <w:proofErr w:type="spellEnd"/>
      <w:proofErr w:type="gramEnd"/>
    </w:p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3" w:name="_Toc147455663"/>
      <w:r>
        <w:lastRenderedPageBreak/>
        <w:t xml:space="preserve">4. DB </w:t>
      </w:r>
      <w:r>
        <w:rPr>
          <w:rFonts w:hint="eastAsia"/>
        </w:rPr>
        <w:t>접속 정보</w:t>
      </w:r>
      <w:bookmarkEnd w:id="3"/>
      <w:r>
        <w:rPr>
          <w:rFonts w:hint="eastAsia"/>
        </w:rPr>
        <w:t xml:space="preserve"> </w:t>
      </w:r>
    </w:p>
    <w:p w:rsidR="006F7BE7" w:rsidRDefault="006F7BE7" w:rsidP="006F7BE7">
      <w:r>
        <w:rPr>
          <w:rFonts w:hint="eastAsia"/>
        </w:rPr>
        <w:t>----</w:t>
      </w:r>
      <w:proofErr w:type="spellStart"/>
      <w:r>
        <w:t>MySql</w:t>
      </w:r>
      <w:proofErr w:type="spellEnd"/>
      <w:r>
        <w:rPr>
          <w:rFonts w:hint="eastAsia"/>
        </w:rPr>
        <w:t>---</w:t>
      </w:r>
    </w:p>
    <w:p w:rsidR="006F7BE7" w:rsidRDefault="006F7BE7" w:rsidP="006F7BE7">
      <w:proofErr w:type="gramStart"/>
      <w:r>
        <w:t>Host :</w:t>
      </w:r>
      <w:proofErr w:type="gramEnd"/>
      <w:r>
        <w:t xml:space="preserve"> </w:t>
      </w:r>
      <w:r w:rsidR="005C5FE0" w:rsidRPr="005C5FE0">
        <w:rPr>
          <w:rFonts w:cs="Arial"/>
        </w:rPr>
        <w:t>k9e107.p.ssafy.io</w:t>
      </w:r>
    </w:p>
    <w:p w:rsidR="006F7BE7" w:rsidRDefault="006F7BE7" w:rsidP="006F7BE7">
      <w:proofErr w:type="gramStart"/>
      <w:r>
        <w:t>Port :</w:t>
      </w:r>
      <w:proofErr w:type="gramEnd"/>
      <w:r>
        <w:t xml:space="preserve"> 3306</w:t>
      </w:r>
    </w:p>
    <w:p w:rsidR="006F7BE7" w:rsidRDefault="006F7BE7" w:rsidP="006F7BE7">
      <w:proofErr w:type="gramStart"/>
      <w:r>
        <w:rPr>
          <w:rFonts w:hint="eastAsia"/>
        </w:rPr>
        <w:t>User</w:t>
      </w:r>
      <w:r>
        <w:t xml:space="preserve"> :</w:t>
      </w:r>
      <w:proofErr w:type="gramEnd"/>
      <w:r>
        <w:t xml:space="preserve"> root</w:t>
      </w:r>
    </w:p>
    <w:p w:rsidR="006F7BE7" w:rsidRDefault="006F7BE7" w:rsidP="006F7BE7">
      <w:proofErr w:type="gramStart"/>
      <w:r>
        <w:t>Password :</w:t>
      </w:r>
      <w:proofErr w:type="gramEnd"/>
      <w:r>
        <w:t xml:space="preserve"> </w:t>
      </w:r>
      <w:proofErr w:type="spellStart"/>
      <w:r w:rsidR="005C5FE0">
        <w:t>ssafy</w:t>
      </w:r>
      <w:proofErr w:type="spellEnd"/>
    </w:p>
    <w:p w:rsidR="006F7BE7" w:rsidRDefault="005C5FE0" w:rsidP="006F7BE7">
      <w:proofErr w:type="gramStart"/>
      <w:r>
        <w:t>Database :</w:t>
      </w:r>
      <w:proofErr w:type="gramEnd"/>
      <w:r>
        <w:t xml:space="preserve"> ditto</w:t>
      </w:r>
    </w:p>
    <w:p w:rsidR="00CB3A32" w:rsidRDefault="00CB3A32" w:rsidP="006F7BE7"/>
    <w:p w:rsidR="00CB3A32" w:rsidRDefault="00CB3A32" w:rsidP="00CB3A32">
      <w:r>
        <w:rPr>
          <w:rFonts w:hint="eastAsia"/>
        </w:rPr>
        <w:t>----</w:t>
      </w:r>
      <w:proofErr w:type="spellStart"/>
      <w:r>
        <w:t>MySql</w:t>
      </w:r>
      <w:proofErr w:type="spellEnd"/>
      <w:r>
        <w:rPr>
          <w:rFonts w:hint="eastAsia"/>
        </w:rPr>
        <w:t>---</w:t>
      </w:r>
    </w:p>
    <w:p w:rsidR="00CB3A32" w:rsidRDefault="00CB3A32" w:rsidP="00CB3A32">
      <w:proofErr w:type="gramStart"/>
      <w:r>
        <w:t>Host :</w:t>
      </w:r>
      <w:proofErr w:type="gramEnd"/>
      <w:r>
        <w:t xml:space="preserve"> </w:t>
      </w:r>
      <w:r w:rsidRPr="005C5FE0">
        <w:rPr>
          <w:rFonts w:cs="Arial"/>
        </w:rPr>
        <w:t>k9e107.p.ssafy.io</w:t>
      </w:r>
    </w:p>
    <w:p w:rsidR="00CB3A32" w:rsidRDefault="00CB3A32" w:rsidP="00CB3A32">
      <w:r>
        <w:t>Port : 5432</w:t>
      </w:r>
      <w:bookmarkStart w:id="4" w:name="_GoBack"/>
      <w:bookmarkEnd w:id="4"/>
    </w:p>
    <w:p w:rsidR="00CB3A32" w:rsidRDefault="00CB3A32" w:rsidP="00CB3A32">
      <w:proofErr w:type="gramStart"/>
      <w:r>
        <w:rPr>
          <w:rFonts w:hint="eastAsia"/>
        </w:rPr>
        <w:t>User</w:t>
      </w:r>
      <w:r>
        <w:t xml:space="preserve"> :</w:t>
      </w:r>
      <w:proofErr w:type="gramEnd"/>
      <w:r>
        <w:t xml:space="preserve"> </w:t>
      </w:r>
      <w:proofErr w:type="spellStart"/>
      <w:r>
        <w:t>postgres</w:t>
      </w:r>
      <w:proofErr w:type="spellEnd"/>
    </w:p>
    <w:p w:rsidR="00CB3A32" w:rsidRDefault="00CB3A32" w:rsidP="00CB3A32">
      <w:proofErr w:type="gramStart"/>
      <w:r>
        <w:t>Password :</w:t>
      </w:r>
      <w:proofErr w:type="gramEnd"/>
      <w:r>
        <w:t xml:space="preserve"> </w:t>
      </w:r>
      <w:proofErr w:type="spellStart"/>
      <w:r>
        <w:t>ssafy</w:t>
      </w:r>
      <w:proofErr w:type="spellEnd"/>
    </w:p>
    <w:p w:rsidR="00CB3A32" w:rsidRDefault="00CB3A32" w:rsidP="00CB3A32">
      <w:proofErr w:type="gramStart"/>
      <w:r>
        <w:t>Database :</w:t>
      </w:r>
      <w:proofErr w:type="gramEnd"/>
      <w:r>
        <w:t xml:space="preserve"> ditto</w:t>
      </w:r>
    </w:p>
    <w:p w:rsidR="00CB3A32" w:rsidRPr="00CB3A32" w:rsidRDefault="00CB3A32" w:rsidP="006F7BE7">
      <w:pPr>
        <w:rPr>
          <w:rFonts w:hint="eastAsia"/>
        </w:rPr>
      </w:pPr>
    </w:p>
    <w:sectPr w:rsidR="00CB3A32" w:rsidRPr="00CB3A32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0C3" w:rsidRDefault="000960C3" w:rsidP="00C6554A">
      <w:pPr>
        <w:spacing w:before="0" w:after="0" w:line="240" w:lineRule="auto"/>
      </w:pPr>
      <w:r>
        <w:separator/>
      </w:r>
    </w:p>
  </w:endnote>
  <w:endnote w:type="continuationSeparator" w:id="0">
    <w:p w:rsidR="000960C3" w:rsidRDefault="000960C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맑은 고딕 Semilight"/>
    <w:charset w:val="86"/>
    <w:family w:val="auto"/>
    <w:pitch w:val="variable"/>
    <w:sig w:usb0="00000000" w:usb1="080F0000" w:usb2="00000010" w:usb3="00000000" w:csb0="0004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CB3A32">
      <w:rPr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0C3" w:rsidRDefault="000960C3" w:rsidP="00C6554A">
      <w:pPr>
        <w:spacing w:before="0" w:after="0" w:line="240" w:lineRule="auto"/>
      </w:pPr>
      <w:r>
        <w:separator/>
      </w:r>
    </w:p>
  </w:footnote>
  <w:footnote w:type="continuationSeparator" w:id="0">
    <w:p w:rsidR="000960C3" w:rsidRDefault="000960C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F2A18"/>
    <w:multiLevelType w:val="hybridMultilevel"/>
    <w:tmpl w:val="015205B6"/>
    <w:lvl w:ilvl="0" w:tplc="B2A4A9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7C246A"/>
    <w:multiLevelType w:val="multilevel"/>
    <w:tmpl w:val="0409001F"/>
    <w:numStyleLink w:val="111111"/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1D"/>
    <w:rsid w:val="000960C3"/>
    <w:rsid w:val="00105658"/>
    <w:rsid w:val="001F1F0B"/>
    <w:rsid w:val="002554CD"/>
    <w:rsid w:val="00293B83"/>
    <w:rsid w:val="002B4294"/>
    <w:rsid w:val="00333D0D"/>
    <w:rsid w:val="00397E7A"/>
    <w:rsid w:val="004C049F"/>
    <w:rsid w:val="005000E2"/>
    <w:rsid w:val="005C5FE0"/>
    <w:rsid w:val="006A3CE7"/>
    <w:rsid w:val="006A6E84"/>
    <w:rsid w:val="006F7BE7"/>
    <w:rsid w:val="0089714F"/>
    <w:rsid w:val="008D1B1D"/>
    <w:rsid w:val="00A90355"/>
    <w:rsid w:val="00C6554A"/>
    <w:rsid w:val="00C93126"/>
    <w:rsid w:val="00CB3A32"/>
    <w:rsid w:val="00DA341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D785"/>
  <w15:chartTrackingRefBased/>
  <w15:docId w15:val="{432BE2A6-067A-49A4-BA2C-2528E7C4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link w:val="Chare"/>
    <w:uiPriority w:val="1"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f"/>
    <w:uiPriority w:val="99"/>
    <w:semiHidden/>
    <w:unhideWhenUsed/>
    <w:rsid w:val="00DA341C"/>
  </w:style>
  <w:style w:type="character" w:customStyle="1" w:styleId="Charf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0"/>
    <w:uiPriority w:val="99"/>
    <w:semiHidden/>
    <w:unhideWhenUsed/>
    <w:rsid w:val="00DA341C"/>
    <w:pPr>
      <w:spacing w:after="120"/>
    </w:pPr>
  </w:style>
  <w:style w:type="character" w:customStyle="1" w:styleId="Charf0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1"/>
    <w:uiPriority w:val="99"/>
    <w:semiHidden/>
    <w:unhideWhenUsed/>
    <w:rsid w:val="00DA341C"/>
    <w:pPr>
      <w:spacing w:after="120"/>
      <w:ind w:left="360"/>
    </w:pPr>
  </w:style>
  <w:style w:type="character" w:customStyle="1" w:styleId="Charf1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2"/>
    <w:uiPriority w:val="99"/>
    <w:semiHidden/>
    <w:unhideWhenUsed/>
    <w:rsid w:val="00DA341C"/>
    <w:pPr>
      <w:spacing w:after="200"/>
      <w:ind w:firstLine="360"/>
    </w:pPr>
  </w:style>
  <w:style w:type="character" w:customStyle="1" w:styleId="Charf2">
    <w:name w:val="본문 첫 줄 들여쓰기 Char"/>
    <w:basedOn w:val="Charf0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1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4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4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5"/>
    <w:uiPriority w:val="99"/>
    <w:semiHidden/>
    <w:unhideWhenUsed/>
    <w:rsid w:val="00DA341C"/>
  </w:style>
  <w:style w:type="character" w:customStyle="1" w:styleId="Charf5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7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7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character" w:customStyle="1" w:styleId="Chare">
    <w:name w:val="간격 없음 Char"/>
    <w:basedOn w:val="a3"/>
    <w:link w:val="afff2"/>
    <w:uiPriority w:val="1"/>
    <w:rsid w:val="008D1B1D"/>
    <w:rPr>
      <w:rFonts w:ascii="맑은 고딕" w:eastAsia="맑은 고딕" w:hAnsi="맑은 고딕"/>
    </w:rPr>
  </w:style>
  <w:style w:type="paragraph" w:customStyle="1" w:styleId="affffb">
    <w:name w:val="내용"/>
    <w:basedOn w:val="a2"/>
    <w:link w:val="Charf8"/>
    <w:qFormat/>
    <w:rsid w:val="006F7BE7"/>
    <w:pPr>
      <w:widowControl w:val="0"/>
      <w:wordWrap w:val="0"/>
      <w:autoSpaceDE w:val="0"/>
      <w:autoSpaceDN w:val="0"/>
      <w:spacing w:before="240" w:afterLines="50" w:after="120" w:line="276" w:lineRule="auto"/>
      <w:ind w:left="567" w:rightChars="100" w:right="200" w:firstLineChars="100" w:firstLine="178"/>
      <w:jc w:val="both"/>
    </w:pPr>
    <w:rPr>
      <w:rFonts w:ascii="나눔바른고딕" w:eastAsia="나눔바른고딕" w:hAnsi="나눔바른고딕"/>
      <w:bCs/>
      <w:color w:val="auto"/>
      <w:kern w:val="2"/>
      <w:sz w:val="20"/>
      <w:szCs w:val="16"/>
    </w:rPr>
  </w:style>
  <w:style w:type="character" w:customStyle="1" w:styleId="Charf8">
    <w:name w:val="내용 Char"/>
    <w:basedOn w:val="a3"/>
    <w:link w:val="affffb"/>
    <w:rsid w:val="006F7BE7"/>
    <w:rPr>
      <w:rFonts w:ascii="나눔바른고딕" w:eastAsia="나눔바른고딕" w:hAnsi="나눔바른고딕"/>
      <w:bCs/>
      <w:color w:val="auto"/>
      <w:kern w:val="2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FY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EC22B-F4AB-45D4-A551-E18259BD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</Template>
  <TotalTime>68</TotalTime>
  <Pages>10</Pages>
  <Words>1031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2023-10-05T18:17:00Z</dcterms:created>
  <dcterms:modified xsi:type="dcterms:W3CDTF">2023-11-15T06:51:00Z</dcterms:modified>
</cp:coreProperties>
</file>